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86C0" w14:textId="77777777" w:rsidR="008A31D9" w:rsidRDefault="008A31D9" w:rsidP="008A31D9"/>
    <w:tbl>
      <w:tblPr>
        <w:tblStyle w:val="Tablanormal4"/>
        <w:tblW w:w="12256" w:type="dxa"/>
        <w:jc w:val="center"/>
        <w:tblLook w:val="04A0" w:firstRow="1" w:lastRow="0" w:firstColumn="1" w:lastColumn="0" w:noHBand="0" w:noVBand="1"/>
        <w:tblDescription w:val="Diseño de tabla"/>
      </w:tblPr>
      <w:tblGrid>
        <w:gridCol w:w="12256"/>
      </w:tblGrid>
      <w:tr w:rsidR="008A31D9" w14:paraId="5F5CE6ED" w14:textId="77777777" w:rsidTr="00CF2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6F6A62CB" w14:textId="77777777" w:rsidR="008A31D9" w:rsidRPr="008F5585" w:rsidRDefault="008A31D9" w:rsidP="00CF24E6">
            <w:pPr>
              <w:pStyle w:val="Ttulodelinforme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A072FC" wp14:editId="2667D27D">
                      <wp:extent cx="6697389" cy="571500"/>
                      <wp:effectExtent l="0" t="0" r="0" b="0"/>
                      <wp:docPr id="24" name="Cuadro de texto 24" descr="Cuadro de texto para escribir un 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scriba el título del documento:"/>
                                    <w:tag w:val=""/>
                                    <w:id w:val="1159278023"/>
                                    <w:placeholder>
                                      <w:docPart w:val="141DDE2AF8DF4E0EB6E966A2E3BFF3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827D36" w14:textId="36985115" w:rsidR="008A31D9" w:rsidRPr="008A25CD" w:rsidRDefault="0074294E" w:rsidP="008A31D9">
                                      <w:pPr>
                                        <w:pStyle w:val="Ttulodelinform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www.covidero.ml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A072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4" o:spid="_x0000_s1026" type="#_x0000_t202" alt="Cuadro de texto para escribir un título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scriba el título del documento:"/>
                              <w:tag w:val=""/>
                              <w:id w:val="1159278023"/>
                              <w:placeholder>
                                <w:docPart w:val="141DDE2AF8DF4E0EB6E966A2E3BFF3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827D36" w14:textId="36985115" w:rsidR="008A31D9" w:rsidRPr="008A25CD" w:rsidRDefault="0074294E" w:rsidP="008A31D9">
                                <w:pPr>
                                  <w:pStyle w:val="Ttulodelinform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www.covidero.ml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802CDF0" wp14:editId="1EA3754D">
                      <wp:extent cx="3202305" cy="95250"/>
                      <wp:effectExtent l="0" t="0" r="0" b="0"/>
                      <wp:docPr id="18" name="Rectángulo 18" descr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22E567" id="Rectángulo 18" o:spid="_x0000_s1026" alt="Línea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A31D9" w14:paraId="3CB340CE" w14:textId="77777777" w:rsidTr="008A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A140292" w14:textId="77777777" w:rsidR="008A31D9" w:rsidRPr="005D120C" w:rsidRDefault="008A31D9" w:rsidP="00CF24E6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7FD7C5A3" wp14:editId="13C60709">
                      <wp:extent cx="3515096" cy="714375"/>
                      <wp:effectExtent l="0" t="0" r="0" b="9525"/>
                      <wp:docPr id="25" name="Cuadro de texto 25" descr="Cuadro de texto para escribir el sub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A3F56" w14:textId="3600C6FE" w:rsidR="008A31D9" w:rsidRPr="00AE2E9B" w:rsidRDefault="008A31D9" w:rsidP="008A31D9">
                                  <w:pPr>
                                    <w:pStyle w:val="Subttulo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Manual de </w:t>
                                  </w:r>
                                  <w:r w:rsidR="00EB59BD">
                                    <w:rPr>
                                      <w:lang w:val="es-MX"/>
                                    </w:rPr>
                                    <w:t>Técnico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D7C5A3" id="Cuadro de texto 25" o:spid="_x0000_s1027" type="#_x0000_t202" alt="Cuadro de texto para escribir el subtítulo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p w14:paraId="1B0A3F56" w14:textId="3600C6FE" w:rsidR="008A31D9" w:rsidRPr="00AE2E9B" w:rsidRDefault="008A31D9" w:rsidP="008A31D9">
                            <w:pPr>
                              <w:pStyle w:val="Subttul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Manual de </w:t>
                            </w:r>
                            <w:r w:rsidR="00EB59BD">
                              <w:rPr>
                                <w:lang w:val="es-MX"/>
                              </w:rPr>
                              <w:t>Técnico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A31D9" w14:paraId="5DA2C154" w14:textId="77777777" w:rsidTr="008A31D9">
        <w:trPr>
          <w:trHeight w:val="3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43C9E74B" w14:textId="77777777" w:rsidR="008A31D9" w:rsidRDefault="008A31D9" w:rsidP="00CF24E6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>Integrantes:</w:t>
            </w:r>
          </w:p>
          <w:p w14:paraId="33BAF486" w14:textId="238DEB91" w:rsidR="008A31D9" w:rsidRDefault="008A31D9" w:rsidP="00CF24E6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>Audrie Annelisse del Cid</w:t>
            </w:r>
            <w:r w:rsidR="00677931"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 xml:space="preserve"> Ochoa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 xml:space="preserve">             201</w:t>
            </w:r>
            <w:r w:rsidR="00677931"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>801263</w:t>
            </w:r>
          </w:p>
          <w:p w14:paraId="26438F13" w14:textId="2D62960E" w:rsidR="008A31D9" w:rsidRDefault="008A31D9" w:rsidP="00CF24E6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>Lourdes Rosario Velásquez</w:t>
            </w:r>
            <w:r w:rsidR="00967744"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 xml:space="preserve"> </w:t>
            </w:r>
            <w:proofErr w:type="spellStart"/>
            <w:r w:rsidR="00967744"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>Melini</w:t>
            </w:r>
            <w:proofErr w:type="spellEnd"/>
            <w:r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 xml:space="preserve">           20</w:t>
            </w:r>
            <w:r w:rsidR="005274BF"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>1906564</w:t>
            </w:r>
          </w:p>
          <w:p w14:paraId="08D48FF1" w14:textId="77777777" w:rsidR="008A31D9" w:rsidRPr="000A5161" w:rsidRDefault="008A31D9" w:rsidP="00CF24E6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  <w:t>Romeo Ernesto Marroquín Sánchez       201902157</w:t>
            </w:r>
          </w:p>
        </w:tc>
      </w:tr>
      <w:tr w:rsidR="008A31D9" w14:paraId="67ABBD4E" w14:textId="77777777" w:rsidTr="00CF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7DF96DF" w14:textId="563CE203" w:rsidR="008A31D9" w:rsidRDefault="008A31D9" w:rsidP="00CF24E6"/>
        </w:tc>
      </w:tr>
    </w:tbl>
    <w:tbl>
      <w:tblPr>
        <w:tblStyle w:val="Tablaconcuadrcula"/>
        <w:tblW w:w="7909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Diseño de tabla"/>
      </w:tblPr>
      <w:tblGrid>
        <w:gridCol w:w="10259"/>
      </w:tblGrid>
      <w:tr w:rsidR="00F709B0" w14:paraId="571419BF" w14:textId="77777777" w:rsidTr="00F709B0">
        <w:trPr>
          <w:trHeight w:val="10397"/>
        </w:trPr>
        <w:tc>
          <w:tcPr>
            <w:tcW w:w="7909" w:type="dxa"/>
          </w:tcPr>
          <w:p w14:paraId="5448B25E" w14:textId="560253F4" w:rsidR="00F709B0" w:rsidRPr="000824B0" w:rsidRDefault="00F709B0" w:rsidP="000824B0">
            <w:pPr>
              <w:rPr>
                <w:sz w:val="24"/>
              </w:rPr>
            </w:pPr>
            <w:r>
              <w:rPr>
                <w:noProof/>
                <w:lang w:bidi="es-ES"/>
              </w:rPr>
              <w:lastRenderedPageBreak/>
              <mc:AlternateContent>
                <mc:Choice Requires="wps">
                  <w:drawing>
                    <wp:inline distT="0" distB="0" distL="0" distR="0" wp14:anchorId="3D6DAEFD" wp14:editId="7A5F84B6">
                      <wp:extent cx="4410075" cy="457200"/>
                      <wp:effectExtent l="0" t="0" r="0" b="0"/>
                      <wp:docPr id="12" name="Cuadro de texto 12" descr="Subtítulo del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007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ubtítulo del documento:"/>
                                    <w:tag w:val="Subtítulo del documento:"/>
                                    <w:id w:val="-3529599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3E916D15" w14:textId="68C9D2FD" w:rsidR="00F709B0" w:rsidRPr="009823B0" w:rsidRDefault="00F709B0" w:rsidP="008A31D9">
                                      <w:pPr>
                                        <w:pStyle w:val="Subttulo"/>
                                      </w:pPr>
                                      <w:r>
                                        <w:t>Descripción de Herramientas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73152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6DAEFD" id="Cuadro de texto 12" o:spid="_x0000_s1028" type="#_x0000_t202" alt="Subtítulo del documento" style="width:347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" filled="f" stroked="f">
                      <v:textbox inset=",5.76pt">
                        <w:txbxContent>
                          <w:sdt>
                            <w:sdtPr>
                              <w:alias w:val="Subtítulo del documento:"/>
                              <w:tag w:val="Subtítulo del documento:"/>
                              <w:id w:val="-3529599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3E916D15" w14:textId="68C9D2FD" w:rsidR="00F709B0" w:rsidRPr="009823B0" w:rsidRDefault="00F709B0" w:rsidP="008A31D9">
                                <w:pPr>
                                  <w:pStyle w:val="Subttulo"/>
                                </w:pPr>
                                <w:r>
                                  <w:t>Descripción de Herramientas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CD6E021" w14:textId="15FE027E" w:rsidR="00F709B0" w:rsidRDefault="00F709B0" w:rsidP="00CF24E6">
            <w:pPr>
              <w:ind w:left="528"/>
              <w:rPr>
                <w:sz w:val="24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AFAD99E" wp14:editId="02414698">
                      <wp:extent cx="6042025" cy="7388733"/>
                      <wp:effectExtent l="0" t="0" r="0" b="3175"/>
                      <wp:docPr id="13" name="Cuadro de texto 13" descr="Cuadro de texto para escribir conten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2025" cy="73887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3A055F" w14:textId="65B67329" w:rsidR="00F709B0" w:rsidRDefault="00F709B0" w:rsidP="000824B0">
                                  <w:pPr>
                                    <w:pStyle w:val="Ttulo2"/>
                                  </w:pPr>
                                  <w:proofErr w:type="spellStart"/>
                                  <w:r>
                                    <w:t>Go</w:t>
                                  </w:r>
                                  <w:proofErr w:type="spellEnd"/>
                                </w:p>
                                <w:p w14:paraId="236CCD9A" w14:textId="7A14BE52" w:rsidR="00F709B0" w:rsidRDefault="00F709B0" w:rsidP="00E86D5B">
                                  <w:r>
                                    <w:br/>
                                    <w:t>Es</w:t>
                                  </w:r>
                                  <w:r w:rsidRPr="00D6710C">
                                    <w:t xml:space="preserve"> un lenguaje de programación concurrente y compilado inspirado en la sintaxis de C, que intenta ser dinámico como Python y con el rendimiento de C o C++. Ha sido desarrollado por Google</w:t>
                                  </w:r>
                                  <w:r w:rsidRPr="00D6710C">
                                    <w:rPr>
                                      <w:rFonts w:ascii="Arial" w:hAnsi="Arial" w:cs="Arial"/>
                                    </w:rPr>
                                    <w:t>​</w:t>
                                  </w:r>
                                  <w:r w:rsidRPr="00D6710C">
                                    <w:t xml:space="preserve"> y sus dise</w:t>
                                  </w:r>
                                  <w:r w:rsidRPr="00D6710C">
                                    <w:rPr>
                                      <w:rFonts w:ascii="Century Gothic" w:hAnsi="Century Gothic" w:cs="Century Gothic"/>
                                    </w:rPr>
                                    <w:t>ñ</w:t>
                                  </w:r>
                                  <w:r w:rsidRPr="00D6710C">
                                    <w:t xml:space="preserve">adores iniciales fueron Robert </w:t>
                                  </w:r>
                                  <w:proofErr w:type="spellStart"/>
                                  <w:r w:rsidRPr="00D6710C">
                                    <w:t>Griesemer</w:t>
                                  </w:r>
                                  <w:proofErr w:type="spellEnd"/>
                                  <w:r w:rsidRPr="00D6710C">
                                    <w:t>, Rob Pike y Ken Thompson.</w:t>
                                  </w:r>
                                </w:p>
                                <w:p w14:paraId="08D64A4D" w14:textId="33ABA04D" w:rsidR="00F709B0" w:rsidRDefault="00F709B0" w:rsidP="00E86D5B">
                                  <w:r>
                                    <w:t>Para este proyecto fue el lenguaje utilizado para la comunicación con las bases de datos no relacionales.</w:t>
                                  </w:r>
                                </w:p>
                                <w:p w14:paraId="5A3166D0" w14:textId="2EA3648D" w:rsidR="00F709B0" w:rsidRDefault="00F709B0" w:rsidP="00D6710C">
                                  <w:pPr>
                                    <w:pStyle w:val="Ttulo2"/>
                                  </w:pPr>
                                  <w:proofErr w:type="spellStart"/>
                                  <w:r>
                                    <w:t>Locust</w:t>
                                  </w:r>
                                  <w:proofErr w:type="spellEnd"/>
                                </w:p>
                                <w:p w14:paraId="4D554565" w14:textId="04771418" w:rsidR="00F709B0" w:rsidRPr="00D6710C" w:rsidRDefault="00F709B0" w:rsidP="00D6710C">
                                  <w:r>
                                    <w:br/>
                                    <w:t>Es una herramienta de prueba de rendimiento escalable, programable y fácil de usar.</w:t>
                                  </w:r>
                                </w:p>
                                <w:p w14:paraId="68C3877F" w14:textId="5702C2D0" w:rsidR="00F709B0" w:rsidRDefault="00F709B0" w:rsidP="00CF158B">
                                  <w:pPr>
                                    <w:pStyle w:val="Ttulo2"/>
                                  </w:pPr>
                                  <w:r>
                                    <w:t>Docker</w:t>
                                  </w:r>
                                </w:p>
                                <w:p w14:paraId="22B8B6DD" w14:textId="77777777" w:rsidR="00F709B0" w:rsidRDefault="00F709B0" w:rsidP="00CF158B">
                                  <w:r>
                                    <w:br/>
                                    <w:t>E</w:t>
                                  </w:r>
                                  <w:r w:rsidRPr="00CF158B">
                                    <w:t>s un proyecto de código abierto que automatiza el despliegue de aplicaciones dentro de contenedores de software, proporcionando una capa adicional de abstracción y automatización de virtualización de aplicaciones en múltiples sistemas operativos</w:t>
                                  </w:r>
                                  <w:r>
                                    <w:t>.</w:t>
                                  </w:r>
                                </w:p>
                                <w:p w14:paraId="4D040671" w14:textId="565D13EE" w:rsidR="00F709B0" w:rsidRDefault="00F709B0" w:rsidP="008A31D9">
                                  <w:r>
                                    <w:t>En este proyecto, esta herramienta permitió empaquetar las aplicaciones o servicios realizados en imágenes que incluyeron todo lo necesario para la ejecución de dicho software.</w:t>
                                  </w:r>
                                  <w:r>
                                    <w:br/>
                                  </w:r>
                                </w:p>
                                <w:p w14:paraId="4BD26DEC" w14:textId="46E4D1D9" w:rsidR="00F709B0" w:rsidRDefault="00F709B0" w:rsidP="00F709B0">
                                  <w:pPr>
                                    <w:pStyle w:val="Ttulo2"/>
                                  </w:pPr>
                                  <w:r>
                                    <w:t xml:space="preserve">Google Compute </w:t>
                                  </w:r>
                                  <w:proofErr w:type="spellStart"/>
                                  <w:r>
                                    <w:t>Engine</w:t>
                                  </w:r>
                                  <w:proofErr w:type="spellEnd"/>
                                  <w:r>
                                    <w:br/>
                                  </w:r>
                                </w:p>
                                <w:p w14:paraId="77582AD6" w14:textId="535340E1" w:rsidR="00F709B0" w:rsidRDefault="00F709B0" w:rsidP="00F709B0">
                                  <w:r w:rsidRPr="00F709B0">
                                    <w:t>Un servicio de computación seguro y personalizable con el que</w:t>
                                  </w:r>
                                  <w:r>
                                    <w:t xml:space="preserve"> se puede crear y ejecutar máquinas virtuales</w:t>
                                  </w:r>
                                </w:p>
                                <w:p w14:paraId="1DC2F8C3" w14:textId="462ABDD6" w:rsidR="00F709B0" w:rsidRDefault="00F709B0" w:rsidP="00F709B0">
                                  <w:pPr>
                                    <w:pStyle w:val="Ttulo2"/>
                                  </w:pPr>
                                  <w:r>
                                    <w:t xml:space="preserve">Google </w:t>
                                  </w:r>
                                  <w:proofErr w:type="spellStart"/>
                                  <w:r>
                                    <w:t>Kubernetes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Engine</w:t>
                                  </w:r>
                                  <w:proofErr w:type="spellEnd"/>
                                </w:p>
                                <w:p w14:paraId="70C19B06" w14:textId="43A0B162" w:rsidR="00F709B0" w:rsidRPr="00F709B0" w:rsidRDefault="00F709B0" w:rsidP="00F709B0">
                                  <w:r>
                                    <w:br/>
                                  </w:r>
                                  <w:r w:rsidRPr="00F709B0">
                                    <w:t xml:space="preserve">GKE es el primer servicio de </w:t>
                                  </w:r>
                                  <w:proofErr w:type="spellStart"/>
                                  <w:r w:rsidRPr="00F709B0">
                                    <w:t>Kubernetes</w:t>
                                  </w:r>
                                  <w:proofErr w:type="spellEnd"/>
                                  <w:r w:rsidRPr="00F709B0">
                                    <w:t xml:space="preserve"> totalmente gestionado que es compatible con todas las </w:t>
                                  </w:r>
                                  <w:proofErr w:type="spellStart"/>
                                  <w:r w:rsidRPr="00F709B0">
                                    <w:t>APIs</w:t>
                                  </w:r>
                                  <w:proofErr w:type="spellEnd"/>
                                  <w:r w:rsidRPr="00F709B0">
                                    <w:t xml:space="preserve"> de </w:t>
                                  </w:r>
                                  <w:proofErr w:type="spellStart"/>
                                  <w:r w:rsidRPr="00F709B0">
                                    <w:t>Kubernetes</w:t>
                                  </w:r>
                                  <w:proofErr w:type="spellEnd"/>
                                  <w:r w:rsidRPr="00F709B0">
                                    <w:t xml:space="preserve">, el </w:t>
                                  </w:r>
                                  <w:proofErr w:type="spellStart"/>
                                  <w:r w:rsidRPr="00F709B0">
                                    <w:t>autoescalado</w:t>
                                  </w:r>
                                  <w:proofErr w:type="spellEnd"/>
                                  <w:r w:rsidRPr="00F709B0">
                                    <w:t xml:space="preserve"> en cuatro vías, los canales de lanzamiento y la gestión de varios clústeres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FAD99E" id="Cuadro de texto 13" o:spid="_x0000_s1029" type="#_x0000_t202" alt="Cuadro de texto para escribir contenido" style="width:475.75pt;height:5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" filled="f" stroked="f">
                      <v:textbox inset=",23.04pt">
                        <w:txbxContent>
                          <w:p w14:paraId="0A3A055F" w14:textId="65B67329" w:rsidR="00F709B0" w:rsidRDefault="00F709B0" w:rsidP="000824B0">
                            <w:pPr>
                              <w:pStyle w:val="Ttulo2"/>
                            </w:pPr>
                            <w:proofErr w:type="spellStart"/>
                            <w:r>
                              <w:t>Go</w:t>
                            </w:r>
                            <w:proofErr w:type="spellEnd"/>
                          </w:p>
                          <w:p w14:paraId="236CCD9A" w14:textId="7A14BE52" w:rsidR="00F709B0" w:rsidRDefault="00F709B0" w:rsidP="00E86D5B">
                            <w:r>
                              <w:br/>
                              <w:t>Es</w:t>
                            </w:r>
                            <w:r w:rsidRPr="00D6710C">
                              <w:t xml:space="preserve"> un lenguaje de programación concurrente y compilado inspirado en la sintaxis de C, que intenta ser dinámico como Python y con el rendimiento de C o C++. Ha sido desarrollado por Google</w:t>
                            </w:r>
                            <w:r w:rsidRPr="00D6710C">
                              <w:rPr>
                                <w:rFonts w:ascii="Arial" w:hAnsi="Arial" w:cs="Arial"/>
                              </w:rPr>
                              <w:t>​</w:t>
                            </w:r>
                            <w:r w:rsidRPr="00D6710C">
                              <w:t xml:space="preserve"> y sus dise</w:t>
                            </w:r>
                            <w:r w:rsidRPr="00D6710C">
                              <w:rPr>
                                <w:rFonts w:ascii="Century Gothic" w:hAnsi="Century Gothic" w:cs="Century Gothic"/>
                              </w:rPr>
                              <w:t>ñ</w:t>
                            </w:r>
                            <w:r w:rsidRPr="00D6710C">
                              <w:t xml:space="preserve">adores iniciales fueron Robert </w:t>
                            </w:r>
                            <w:proofErr w:type="spellStart"/>
                            <w:r w:rsidRPr="00D6710C">
                              <w:t>Griesemer</w:t>
                            </w:r>
                            <w:proofErr w:type="spellEnd"/>
                            <w:r w:rsidRPr="00D6710C">
                              <w:t>, Rob Pike y Ken Thompson.</w:t>
                            </w:r>
                          </w:p>
                          <w:p w14:paraId="08D64A4D" w14:textId="33ABA04D" w:rsidR="00F709B0" w:rsidRDefault="00F709B0" w:rsidP="00E86D5B">
                            <w:r>
                              <w:t>Para este proyecto fue el lenguaje utilizado para la comunicación con las bases de datos no relacionales.</w:t>
                            </w:r>
                          </w:p>
                          <w:p w14:paraId="5A3166D0" w14:textId="2EA3648D" w:rsidR="00F709B0" w:rsidRDefault="00F709B0" w:rsidP="00D6710C">
                            <w:pPr>
                              <w:pStyle w:val="Ttulo2"/>
                            </w:pPr>
                            <w:proofErr w:type="spellStart"/>
                            <w:r>
                              <w:t>Locust</w:t>
                            </w:r>
                            <w:proofErr w:type="spellEnd"/>
                          </w:p>
                          <w:p w14:paraId="4D554565" w14:textId="04771418" w:rsidR="00F709B0" w:rsidRPr="00D6710C" w:rsidRDefault="00F709B0" w:rsidP="00D6710C">
                            <w:r>
                              <w:br/>
                              <w:t>Es una herramienta de prueba de rendimiento escalable, programable y fácil de usar.</w:t>
                            </w:r>
                          </w:p>
                          <w:p w14:paraId="68C3877F" w14:textId="5702C2D0" w:rsidR="00F709B0" w:rsidRDefault="00F709B0" w:rsidP="00CF158B">
                            <w:pPr>
                              <w:pStyle w:val="Ttulo2"/>
                            </w:pPr>
                            <w:r>
                              <w:t>Docker</w:t>
                            </w:r>
                          </w:p>
                          <w:p w14:paraId="22B8B6DD" w14:textId="77777777" w:rsidR="00F709B0" w:rsidRDefault="00F709B0" w:rsidP="00CF158B">
                            <w:r>
                              <w:br/>
                              <w:t>E</w:t>
                            </w:r>
                            <w:r w:rsidRPr="00CF158B">
                              <w:t>s un proyecto de código abierto que automatiza el despliegue de aplicaciones dentro de contenedores de software, proporcionando una capa adicional de abstracción y automatización de virtualización de aplicaciones en múltiples sistemas operativos</w:t>
                            </w:r>
                            <w:r>
                              <w:t>.</w:t>
                            </w:r>
                          </w:p>
                          <w:p w14:paraId="4D040671" w14:textId="565D13EE" w:rsidR="00F709B0" w:rsidRDefault="00F709B0" w:rsidP="008A31D9">
                            <w:r>
                              <w:t>En este proyecto, esta herramienta permitió empaquetar las aplicaciones o servicios realizados en imágenes que incluyeron todo lo necesario para la ejecución de dicho software.</w:t>
                            </w:r>
                            <w:r>
                              <w:br/>
                            </w:r>
                          </w:p>
                          <w:p w14:paraId="4BD26DEC" w14:textId="46E4D1D9" w:rsidR="00F709B0" w:rsidRDefault="00F709B0" w:rsidP="00F709B0">
                            <w:pPr>
                              <w:pStyle w:val="Ttulo2"/>
                            </w:pPr>
                            <w:r>
                              <w:t xml:space="preserve">Google Compute </w:t>
                            </w:r>
                            <w:proofErr w:type="spellStart"/>
                            <w:r>
                              <w:t>Engine</w:t>
                            </w:r>
                            <w:proofErr w:type="spellEnd"/>
                            <w:r>
                              <w:br/>
                            </w:r>
                          </w:p>
                          <w:p w14:paraId="77582AD6" w14:textId="535340E1" w:rsidR="00F709B0" w:rsidRDefault="00F709B0" w:rsidP="00F709B0">
                            <w:r w:rsidRPr="00F709B0">
                              <w:t>Un servicio de computación seguro y personalizable con el que</w:t>
                            </w:r>
                            <w:r>
                              <w:t xml:space="preserve"> se puede crear y ejecutar máquinas virtuales</w:t>
                            </w:r>
                          </w:p>
                          <w:p w14:paraId="1DC2F8C3" w14:textId="462ABDD6" w:rsidR="00F709B0" w:rsidRDefault="00F709B0" w:rsidP="00F709B0">
                            <w:pPr>
                              <w:pStyle w:val="Ttulo2"/>
                            </w:pPr>
                            <w:r>
                              <w:t xml:space="preserve">Google </w:t>
                            </w:r>
                            <w:proofErr w:type="spellStart"/>
                            <w:r>
                              <w:t>Kubernetes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Engine</w:t>
                            </w:r>
                            <w:proofErr w:type="spellEnd"/>
                          </w:p>
                          <w:p w14:paraId="70C19B06" w14:textId="43A0B162" w:rsidR="00F709B0" w:rsidRPr="00F709B0" w:rsidRDefault="00F709B0" w:rsidP="00F709B0">
                            <w:r>
                              <w:br/>
                            </w:r>
                            <w:r w:rsidRPr="00F709B0">
                              <w:t xml:space="preserve">GKE es el primer servicio de </w:t>
                            </w:r>
                            <w:proofErr w:type="spellStart"/>
                            <w:r w:rsidRPr="00F709B0">
                              <w:t>Kubernetes</w:t>
                            </w:r>
                            <w:proofErr w:type="spellEnd"/>
                            <w:r w:rsidRPr="00F709B0">
                              <w:t xml:space="preserve"> totalmente gestionado que es compatible con todas las </w:t>
                            </w:r>
                            <w:proofErr w:type="spellStart"/>
                            <w:r w:rsidRPr="00F709B0">
                              <w:t>APIs</w:t>
                            </w:r>
                            <w:proofErr w:type="spellEnd"/>
                            <w:r w:rsidRPr="00F709B0">
                              <w:t xml:space="preserve"> de </w:t>
                            </w:r>
                            <w:proofErr w:type="spellStart"/>
                            <w:r w:rsidRPr="00F709B0">
                              <w:t>Kubernetes</w:t>
                            </w:r>
                            <w:proofErr w:type="spellEnd"/>
                            <w:r w:rsidRPr="00F709B0">
                              <w:t xml:space="preserve">, el </w:t>
                            </w:r>
                            <w:proofErr w:type="spellStart"/>
                            <w:r w:rsidRPr="00F709B0">
                              <w:t>autoescalado</w:t>
                            </w:r>
                            <w:proofErr w:type="spellEnd"/>
                            <w:r w:rsidRPr="00F709B0">
                              <w:t xml:space="preserve"> en cuatro vías, los canales de lanzamiento y la gestión de varios clústeres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92CA41B" w14:textId="3EE4B594" w:rsidR="008A31D9" w:rsidRPr="004F53E9" w:rsidRDefault="008A31D9" w:rsidP="008A31D9">
      <w:pPr>
        <w:rPr>
          <w:sz w:val="24"/>
        </w:rPr>
      </w:pPr>
    </w:p>
    <w:p w14:paraId="6B19A232" w14:textId="344D15B8" w:rsidR="00C13B2F" w:rsidRDefault="00C13B2F" w:rsidP="008A31D9"/>
    <w:p w14:paraId="3A2D3E28" w14:textId="7626F719" w:rsidR="00FE3FB5" w:rsidRDefault="00F709B0" w:rsidP="008A31D9">
      <w:r>
        <w:rPr>
          <w:noProof/>
          <w:lang w:bidi="es-ES"/>
        </w:rPr>
        <w:lastRenderedPageBreak/>
        <mc:AlternateContent>
          <mc:Choice Requires="wps">
            <w:drawing>
              <wp:inline distT="0" distB="0" distL="0" distR="0" wp14:anchorId="4FE27124" wp14:editId="3D1B640B">
                <wp:extent cx="6042025" cy="7388733"/>
                <wp:effectExtent l="0" t="0" r="0" b="3175"/>
                <wp:docPr id="8" name="Cuadro de texto 8" descr="Cuadro de texto para escribir conte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7388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D38F" w14:textId="77777777" w:rsidR="00F709B0" w:rsidRDefault="00F709B0" w:rsidP="00F709B0">
                            <w:pPr>
                              <w:pStyle w:val="Ttulo2"/>
                            </w:pPr>
                            <w:proofErr w:type="spellStart"/>
                            <w:r>
                              <w:t>gRPC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4AEEAF8" w14:textId="77777777" w:rsidR="00F709B0" w:rsidRDefault="00F709B0" w:rsidP="00F709B0">
                            <w:r>
                              <w:br/>
                              <w:t>Es un sistema de llamadas a procedimientos remotos de código abierto, desarrollado inicialmente por Google.</w:t>
                            </w:r>
                          </w:p>
                          <w:p w14:paraId="3578F3A7" w14:textId="77777777" w:rsidR="00F709B0" w:rsidRDefault="00F709B0" w:rsidP="00F709B0">
                            <w:r>
                              <w:t>Aquí una aplicación cliente puede llamar directamente a un método en una aplicación de servidor en una máquina diferente como si fuera un objeto local. Facilitando la creación de aplicaciones y servicios distribuidos.</w:t>
                            </w:r>
                          </w:p>
                          <w:p w14:paraId="7C28130C" w14:textId="77777777" w:rsidR="00F709B0" w:rsidRDefault="00F709B0" w:rsidP="00F709B0">
                            <w:pPr>
                              <w:pStyle w:val="Ttulo3"/>
                            </w:pPr>
                            <w:r>
                              <w:t>Servidor</w:t>
                            </w:r>
                          </w:p>
                          <w:p w14:paraId="286FBB35" w14:textId="77777777" w:rsidR="00F709B0" w:rsidRPr="00611FA4" w:rsidRDefault="00F709B0" w:rsidP="00F709B0">
                            <w:r>
                              <w:t>En el lado del servidor se define un servicio, el cual permite llamar métodos necesarios de forma remota con sus parámetros y tipos de retorno, que permiten manejar las llamadas de los clientes.</w:t>
                            </w:r>
                          </w:p>
                          <w:p w14:paraId="616D9FDE" w14:textId="77777777" w:rsidR="00F709B0" w:rsidRDefault="00F709B0" w:rsidP="00F709B0">
                            <w:pPr>
                              <w:pStyle w:val="Ttulo3"/>
                            </w:pPr>
                            <w:r>
                              <w:t>Cliente</w:t>
                            </w:r>
                          </w:p>
                          <w:p w14:paraId="459AE9A8" w14:textId="77777777" w:rsidR="00F709B0" w:rsidRPr="00611FA4" w:rsidRDefault="00F709B0" w:rsidP="00F709B0">
                            <w:r>
                              <w:t>El lado del cliente cuenta con un código auxiliar que proporciona los mismos métodos que se mencionaron en el lado del servidor.</w:t>
                            </w:r>
                          </w:p>
                          <w:p w14:paraId="63029BFC" w14:textId="77777777" w:rsidR="00F709B0" w:rsidRDefault="00F709B0" w:rsidP="00F709B0"/>
                        </w:txbxContent>
                      </wps:txbx>
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27124" id="Cuadro de texto 8" o:spid="_x0000_s1030" type="#_x0000_t202" alt="Cuadro de texto para escribir contenido" style="width:475.75pt;height:5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" filled="f" stroked="f">
                <v:textbox inset=",23.04pt">
                  <w:txbxContent>
                    <w:p w14:paraId="26C6D38F" w14:textId="77777777" w:rsidR="00F709B0" w:rsidRDefault="00F709B0" w:rsidP="00F709B0">
                      <w:pPr>
                        <w:pStyle w:val="Ttulo2"/>
                      </w:pPr>
                      <w:proofErr w:type="spellStart"/>
                      <w:r>
                        <w:t>gRPC</w:t>
                      </w:r>
                      <w:proofErr w:type="spellEnd"/>
                      <w:r>
                        <w:t xml:space="preserve"> </w:t>
                      </w:r>
                    </w:p>
                    <w:p w14:paraId="34AEEAF8" w14:textId="77777777" w:rsidR="00F709B0" w:rsidRDefault="00F709B0" w:rsidP="00F709B0">
                      <w:r>
                        <w:br/>
                        <w:t>Es un sistema de llamadas a procedimientos remotos de código abierto, desarrollado inicialmente por Google.</w:t>
                      </w:r>
                    </w:p>
                    <w:p w14:paraId="3578F3A7" w14:textId="77777777" w:rsidR="00F709B0" w:rsidRDefault="00F709B0" w:rsidP="00F709B0">
                      <w:r>
                        <w:t>Aquí una aplicación cliente puede llamar directamente a un método en una aplicación de servidor en una máquina diferente como si fuera un objeto local. Facilitando la creación de aplicaciones y servicios distribuidos.</w:t>
                      </w:r>
                    </w:p>
                    <w:p w14:paraId="7C28130C" w14:textId="77777777" w:rsidR="00F709B0" w:rsidRDefault="00F709B0" w:rsidP="00F709B0">
                      <w:pPr>
                        <w:pStyle w:val="Ttulo3"/>
                      </w:pPr>
                      <w:r>
                        <w:t>Servidor</w:t>
                      </w:r>
                    </w:p>
                    <w:p w14:paraId="286FBB35" w14:textId="77777777" w:rsidR="00F709B0" w:rsidRPr="00611FA4" w:rsidRDefault="00F709B0" w:rsidP="00F709B0">
                      <w:r>
                        <w:t>En el lado del servidor se define un servicio, el cual permite llamar métodos necesarios de forma remota con sus parámetros y tipos de retorno, que permiten manejar las llamadas de los clientes.</w:t>
                      </w:r>
                    </w:p>
                    <w:p w14:paraId="616D9FDE" w14:textId="77777777" w:rsidR="00F709B0" w:rsidRDefault="00F709B0" w:rsidP="00F709B0">
                      <w:pPr>
                        <w:pStyle w:val="Ttulo3"/>
                      </w:pPr>
                      <w:r>
                        <w:t>Cliente</w:t>
                      </w:r>
                    </w:p>
                    <w:p w14:paraId="459AE9A8" w14:textId="77777777" w:rsidR="00F709B0" w:rsidRPr="00611FA4" w:rsidRDefault="00F709B0" w:rsidP="00F709B0">
                      <w:r>
                        <w:t>El lado del cliente cuenta con un código auxiliar que proporciona los mismos métodos que se mencionaron en el lado del servidor.</w:t>
                      </w:r>
                    </w:p>
                    <w:p w14:paraId="63029BFC" w14:textId="77777777" w:rsidR="00F709B0" w:rsidRDefault="00F709B0" w:rsidP="00F709B0"/>
                  </w:txbxContent>
                </v:textbox>
                <w10:anchorlock/>
              </v:shape>
            </w:pict>
          </mc:Fallback>
        </mc:AlternateContent>
      </w:r>
    </w:p>
    <w:sectPr w:rsidR="00FE3FB5" w:rsidSect="000C1F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1FE1" w14:textId="77777777" w:rsidR="0010461E" w:rsidRDefault="0010461E">
      <w:pPr>
        <w:spacing w:after="0"/>
      </w:pPr>
      <w:r>
        <w:separator/>
      </w:r>
    </w:p>
  </w:endnote>
  <w:endnote w:type="continuationSeparator" w:id="0">
    <w:p w14:paraId="0E37C217" w14:textId="77777777" w:rsidR="0010461E" w:rsidRDefault="001046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7B1D" w14:textId="77777777" w:rsidR="00172D10" w:rsidRDefault="00172D10">
    <w:pPr>
      <w:jc w:val="right"/>
    </w:pPr>
  </w:p>
  <w:p w14:paraId="761AE8CA" w14:textId="77777777" w:rsidR="00172D10" w:rsidRDefault="001C62C8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016184BF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C866C" w14:textId="77777777" w:rsidR="005D120C" w:rsidRPr="005D120C" w:rsidRDefault="005D120C">
        <w:pPr>
          <w:pStyle w:val="Piedepgina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es-ES"/>
          </w:rPr>
          <w:fldChar w:fldCharType="begin"/>
        </w:r>
        <w:r w:rsidRPr="005D120C">
          <w:rPr>
            <w:color w:val="3F1D5A" w:themeColor="accent1"/>
            <w:lang w:bidi="es-ES"/>
          </w:rPr>
          <w:instrText xml:space="preserve"> PAGE   \* MERGEFORMAT </w:instrText>
        </w:r>
        <w:r w:rsidRPr="005D120C">
          <w:rPr>
            <w:color w:val="3F1D5A" w:themeColor="accent1"/>
            <w:lang w:bidi="es-ES"/>
          </w:rPr>
          <w:fldChar w:fldCharType="separate"/>
        </w:r>
        <w:r w:rsidR="00DB0EF4">
          <w:rPr>
            <w:noProof/>
            <w:color w:val="3F1D5A" w:themeColor="accent1"/>
            <w:lang w:bidi="es-ES"/>
          </w:rPr>
          <w:t>1</w:t>
        </w:r>
        <w:r w:rsidRPr="005D120C">
          <w:rPr>
            <w:noProof/>
            <w:color w:val="3F1D5A" w:themeColor="accent1"/>
            <w:lang w:bidi="es-ES"/>
          </w:rPr>
          <w:fldChar w:fldCharType="end"/>
        </w:r>
      </w:p>
    </w:sdtContent>
  </w:sdt>
  <w:p w14:paraId="376DACFF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0E23" w14:textId="77777777" w:rsidR="00094803" w:rsidRDefault="00094803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F23C8D" wp14:editId="6109CB68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upo 17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áfico 22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áfico 29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áfico 30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DC0984" id="Grupo 17" o:spid="_x0000_s1026" alt="Hexágonos de varios colore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22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">
                <v:imagedata r:id="rId7" o:title="Hexágono 2"/>
              </v:shape>
              <v:shape id="Gráfico 29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">
                <v:imagedata r:id="rId8" o:title="Hexágono 3"/>
              </v:shape>
              <v:shape id="Gráfico 30" o:spid="_x0000_s1029" type="#_x0000_t75" alt="Hexágono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">
                <v:imagedata r:id="rId9" o:title="Hexágono 1"/>
              </v:shape>
            </v:group>
          </w:pict>
        </mc:Fallback>
      </mc:AlternateContent>
    </w:r>
    <w:r>
      <w:rPr>
        <w:noProof/>
        <w:lang w:bidi="es-ES"/>
      </w:rPr>
      <w:drawing>
        <wp:anchor distT="0" distB="0" distL="114300" distR="114300" simplePos="0" relativeHeight="251661312" behindDoc="0" locked="0" layoutInCell="1" allowOverlap="1" wp14:anchorId="4FCD3AFC" wp14:editId="0F5CA619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áfico 31" descr="Hexág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áfico 31" descr="hexágono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418F" w14:textId="77777777" w:rsidR="0010461E" w:rsidRDefault="0010461E">
      <w:pPr>
        <w:spacing w:after="0"/>
      </w:pPr>
      <w:r>
        <w:separator/>
      </w:r>
    </w:p>
  </w:footnote>
  <w:footnote w:type="continuationSeparator" w:id="0">
    <w:p w14:paraId="3506179A" w14:textId="77777777" w:rsidR="0010461E" w:rsidRDefault="001046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Título del documento:"/>
      <w:tag w:val="Título del documento:"/>
      <w:id w:val="-1396499233"/>
      <w:placeholder>
        <w:docPart w:val="0A04E7BEEA9B40DB8BD0EE705C63BA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754B7841" w14:textId="10160A4E" w:rsidR="00172D10" w:rsidRDefault="0074294E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www.covidero.ml</w:t>
        </w:r>
      </w:p>
    </w:sdtContent>
  </w:sdt>
  <w:p w14:paraId="6B514135" w14:textId="77777777" w:rsidR="00172D10" w:rsidRPr="005D120C" w:rsidRDefault="0010461E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ipsis:"/>
        <w:tag w:val="Elipsis:"/>
        <w:id w:val="-2048830323"/>
        <w:placeholder>
          <w:docPart w:val="141DDE2AF8DF4E0EB6E966A2E3BFF3A3"/>
        </w:placeholder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AF75" w14:textId="77777777" w:rsidR="00094803" w:rsidRDefault="00094803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1FF935C" wp14:editId="44C4D37D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upo 2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áfico 3" descr="Hexágono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áfico 4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áfico 5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áfico 6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EBB992" id="Grupo 2" o:spid="_x0000_s1026" alt="Hexágonos de varios colore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3" o:spid="_x0000_s1027" type="#_x0000_t75" alt="Hexágono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">
                <v:imagedata r:id="rId9" o:title="Hexágono 4"/>
              </v:shape>
              <v:shape id="Gráfico 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">
                <v:imagedata r:id="rId10" o:title="Hexágono 2"/>
              </v:shape>
              <v:shape id="Gráfico 5" o:spid="_x0000_s1029" type="#_x0000_t75" alt="Hexágono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">
                <v:imagedata r:id="rId11" o:title="Hexágono 1"/>
              </v:shape>
              <v:shape id="Gráfico 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">
                <v:imagedata r:id="rId12" o:title="Hexágono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9B"/>
    <w:rsid w:val="0003357D"/>
    <w:rsid w:val="00033C53"/>
    <w:rsid w:val="00034A33"/>
    <w:rsid w:val="000824B0"/>
    <w:rsid w:val="00094803"/>
    <w:rsid w:val="000A5161"/>
    <w:rsid w:val="000C1F8F"/>
    <w:rsid w:val="0010461E"/>
    <w:rsid w:val="00132C1F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57A9D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06FEA"/>
    <w:rsid w:val="00426F60"/>
    <w:rsid w:val="004905AD"/>
    <w:rsid w:val="004C758E"/>
    <w:rsid w:val="004F53E9"/>
    <w:rsid w:val="00520985"/>
    <w:rsid w:val="005274BF"/>
    <w:rsid w:val="00561054"/>
    <w:rsid w:val="005747FE"/>
    <w:rsid w:val="005D120C"/>
    <w:rsid w:val="006045D9"/>
    <w:rsid w:val="00611FA4"/>
    <w:rsid w:val="00677931"/>
    <w:rsid w:val="00694109"/>
    <w:rsid w:val="00720069"/>
    <w:rsid w:val="00723014"/>
    <w:rsid w:val="00732598"/>
    <w:rsid w:val="007419F4"/>
    <w:rsid w:val="0074294E"/>
    <w:rsid w:val="0075116F"/>
    <w:rsid w:val="00805C11"/>
    <w:rsid w:val="00814823"/>
    <w:rsid w:val="00822701"/>
    <w:rsid w:val="00883B68"/>
    <w:rsid w:val="008A25CD"/>
    <w:rsid w:val="008A31D9"/>
    <w:rsid w:val="008D5B92"/>
    <w:rsid w:val="008F5585"/>
    <w:rsid w:val="00901939"/>
    <w:rsid w:val="0096164A"/>
    <w:rsid w:val="00967744"/>
    <w:rsid w:val="009823B0"/>
    <w:rsid w:val="009832A2"/>
    <w:rsid w:val="00A272E4"/>
    <w:rsid w:val="00A83AE4"/>
    <w:rsid w:val="00AE2E9B"/>
    <w:rsid w:val="00B76B9C"/>
    <w:rsid w:val="00B903A7"/>
    <w:rsid w:val="00BE2F1B"/>
    <w:rsid w:val="00BF6E75"/>
    <w:rsid w:val="00C13B2F"/>
    <w:rsid w:val="00CC2AE1"/>
    <w:rsid w:val="00CD24A6"/>
    <w:rsid w:val="00CD4008"/>
    <w:rsid w:val="00CF158B"/>
    <w:rsid w:val="00D26E42"/>
    <w:rsid w:val="00D6710C"/>
    <w:rsid w:val="00DB0EF4"/>
    <w:rsid w:val="00DB5A25"/>
    <w:rsid w:val="00DC2EB5"/>
    <w:rsid w:val="00E02964"/>
    <w:rsid w:val="00E35489"/>
    <w:rsid w:val="00E86D5B"/>
    <w:rsid w:val="00EB59BD"/>
    <w:rsid w:val="00ED1FC8"/>
    <w:rsid w:val="00EF18CF"/>
    <w:rsid w:val="00F709B0"/>
    <w:rsid w:val="00FD2FA9"/>
    <w:rsid w:val="00FE3FB5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1F0D4"/>
  <w15:docId w15:val="{A068D046-30A0-4F87-BE0A-E7B3F49E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32C1F"/>
    <w:pPr>
      <w:keepNext/>
      <w:keepLines/>
      <w:shd w:val="clear" w:color="auto" w:fill="3F1D5A" w:themeFill="accent1"/>
      <w:spacing w:before="360" w:after="0"/>
      <w:ind w:right="113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C1F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delinforme">
    <w:name w:val="Título del informe"/>
    <w:basedOn w:val="Ttulo"/>
    <w:link w:val="Carcterdettulodelinforme"/>
    <w:qFormat/>
    <w:rsid w:val="008F5585"/>
    <w:pPr>
      <w:contextualSpacing/>
      <w:jc w:val="center"/>
    </w:pPr>
    <w:rPr>
      <w:b w:val="0"/>
    </w:rPr>
  </w:style>
  <w:style w:type="character" w:customStyle="1" w:styleId="Carcterdettulodelinforme">
    <w:name w:val="Carácter de título del informe"/>
    <w:basedOn w:val="TtuloCar"/>
    <w:link w:val="Ttulodelinform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image" Target="media/image7.png"/><Relationship Id="rId7" Type="http://schemas.openxmlformats.org/officeDocument/2006/relationships/image" Target="media/image18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20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9.png"/><Relationship Id="rId5" Type="http://schemas.openxmlformats.org/officeDocument/2006/relationships/image" Target="media/image5.png"/><Relationship Id="rId10" Type="http://schemas.openxmlformats.org/officeDocument/2006/relationships/image" Target="media/image18.png"/><Relationship Id="rId4" Type="http://schemas.openxmlformats.org/officeDocument/2006/relationships/image" Target="media/image4.svg"/><Relationship Id="rId9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eo\AppData\Roaming\Microsoft\Templates\Informe%20(dise&#241;o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04E7BEEA9B40DB8BD0EE705C63B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0F9E2-F0D9-46FB-9881-330F8A2221FE}"/>
      </w:docPartPr>
      <w:docPartBody>
        <w:p w:rsidR="00621448" w:rsidRDefault="00E3726B">
          <w:pPr>
            <w:pStyle w:val="0A04E7BEEA9B40DB8BD0EE705C63BAB9"/>
          </w:pPr>
          <w:r w:rsidRPr="008A25CD">
            <w:rPr>
              <w:b/>
              <w:sz w:val="60"/>
              <w:szCs w:val="60"/>
              <w:lang w:bidi="es-ES"/>
            </w:rPr>
            <w:t>Escriba el título del documento</w:t>
          </w:r>
        </w:p>
      </w:docPartBody>
    </w:docPart>
    <w:docPart>
      <w:docPartPr>
        <w:name w:val="141DDE2AF8DF4E0EB6E966A2E3BFF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C19CA-745A-494B-93D9-4D2BD2CB81D5}"/>
      </w:docPartPr>
      <w:docPartBody>
        <w:p w:rsidR="00621448" w:rsidRDefault="00B1346E" w:rsidP="00B1346E">
          <w:pPr>
            <w:pStyle w:val="141DDE2AF8DF4E0EB6E966A2E3BFF3A3"/>
          </w:pPr>
          <w:r w:rsidRPr="008A25CD">
            <w:rPr>
              <w:b/>
              <w:sz w:val="60"/>
              <w:szCs w:val="60"/>
              <w:lang w:bidi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6E"/>
    <w:rsid w:val="001A45FE"/>
    <w:rsid w:val="00317FD8"/>
    <w:rsid w:val="00621448"/>
    <w:rsid w:val="00630688"/>
    <w:rsid w:val="00B1346E"/>
    <w:rsid w:val="00D732D1"/>
    <w:rsid w:val="00E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04E7BEEA9B40DB8BD0EE705C63BAB9">
    <w:name w:val="0A04E7BEEA9B40DB8BD0EE705C63BAB9"/>
  </w:style>
  <w:style w:type="paragraph" w:customStyle="1" w:styleId="141DDE2AF8DF4E0EB6E966A2E3BFF3A3">
    <w:name w:val="141DDE2AF8DF4E0EB6E966A2E3BFF3A3"/>
    <w:rsid w:val="00B13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FA21A-A443-467A-82E4-BDFAA5E1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</Template>
  <TotalTime>4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www.covidero.ml</vt:lpstr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www.covidero.ml</dc:title>
  <dc:subject>Descripción de Herramientas</dc:subject>
  <dc:creator>Romeo Marroquin</dc:creator>
  <cp:lastModifiedBy>Audrie Annelisse del Cid Ochoa</cp:lastModifiedBy>
  <cp:revision>2</cp:revision>
  <cp:lastPrinted>2022-01-01T21:51:00Z</cp:lastPrinted>
  <dcterms:created xsi:type="dcterms:W3CDTF">2022-01-02T04:37:00Z</dcterms:created>
  <dcterms:modified xsi:type="dcterms:W3CDTF">2022-01-02T04:37:00Z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